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ACBFC3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B660F16" w14:textId="73A3BAD7" w:rsidR="001B2ABD" w:rsidRDefault="00C406F7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91981B" wp14:editId="6B2B6E81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-2227580</wp:posOffset>
                      </wp:positionV>
                      <wp:extent cx="1813560" cy="2080260"/>
                      <wp:effectExtent l="0" t="0" r="15240" b="152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20802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D368A6" id="Rectangle 1" o:spid="_x0000_s1026" style="position:absolute;margin-left:16.45pt;margin-top:-175.4pt;width:142.8pt;height:1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" fillcolor="#94b6d2 [3204]" strokecolor="#345c7d [1604]" strokeweight="1pt"/>
                  </w:pict>
                </mc:Fallback>
              </mc:AlternateContent>
            </w:r>
          </w:p>
        </w:tc>
        <w:tc>
          <w:tcPr>
            <w:tcW w:w="720" w:type="dxa"/>
          </w:tcPr>
          <w:p w14:paraId="755DAF28" w14:textId="7FAF00E4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6158E83" w14:textId="7E92FE39" w:rsidR="00C406F7" w:rsidRPr="00C406F7" w:rsidRDefault="00DD7B4A" w:rsidP="00C406F7">
            <w:pPr>
              <w:pStyle w:val="Title"/>
            </w:pPr>
            <w:r w:rsidRPr="00DD7B4A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682FC2BF" wp14:editId="4B7ABA52">
                      <wp:extent cx="2506980" cy="685800"/>
                      <wp:effectExtent l="0" t="0" r="26670" b="1905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698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B1FF11" w14:textId="45EE7E1F" w:rsidR="00DD7B4A" w:rsidRPr="00DD7B4A" w:rsidRDefault="00DD7B4A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</w:pPr>
                                  <w:r w:rsidRPr="00DD7B4A"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t>Curriculum Vitae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82FC2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97.4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" strokecolor="white [3212]">
                      <v:textbox>
                        <w:txbxContent>
                          <w:p w14:paraId="23B1FF11" w14:textId="45EE7E1F" w:rsidR="00DD7B4A" w:rsidRPr="00DD7B4A" w:rsidRDefault="00DD7B4A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D7B4A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Curriculum Vitae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bookmarkStart w:id="0" w:name="_GoBack"/>
            <w:bookmarkEnd w:id="0"/>
            <w:r w:rsidR="00C406F7" w:rsidRPr="00753963">
              <w:rPr>
                <w:b/>
                <w:bCs/>
              </w:rPr>
              <w:t>Sunny</w:t>
            </w:r>
            <w:r w:rsidR="00C406F7">
              <w:br/>
              <w:t>kumar</w:t>
            </w:r>
          </w:p>
          <w:p w14:paraId="24091088" w14:textId="77777777" w:rsidR="001B2ABD" w:rsidRDefault="00C406F7" w:rsidP="001B2ABD">
            <w:pPr>
              <w:pStyle w:val="Subtitle"/>
            </w:pPr>
            <w:r w:rsidRPr="00066962">
              <w:rPr>
                <w:spacing w:val="0"/>
                <w:w w:val="39"/>
              </w:rPr>
              <w:t>Student in DIPLOMA ME-Productio</w:t>
            </w:r>
            <w:r w:rsidRPr="00066962">
              <w:rPr>
                <w:spacing w:val="38"/>
                <w:w w:val="39"/>
              </w:rPr>
              <w:t>n</w:t>
            </w:r>
          </w:p>
        </w:tc>
      </w:tr>
      <w:tr w:rsidR="001B2ABD" w14:paraId="40089A35" w14:textId="77777777" w:rsidTr="001B2ABD">
        <w:tc>
          <w:tcPr>
            <w:tcW w:w="3600" w:type="dxa"/>
          </w:tcPr>
          <w:p w14:paraId="4E967B8D" w14:textId="77777777" w:rsidR="001B2ABD" w:rsidRPr="00753963" w:rsidRDefault="00A8558F" w:rsidP="00036450">
            <w:pPr>
              <w:pStyle w:val="Heading3"/>
            </w:pPr>
            <w:r w:rsidRPr="00753963">
              <w:t>About Me</w:t>
            </w:r>
          </w:p>
          <w:p w14:paraId="7E0EC050" w14:textId="77777777" w:rsidR="00036450" w:rsidRDefault="00A8558F" w:rsidP="00A8558F">
            <w:r>
              <w:t>I am a student chasing ME-production</w:t>
            </w:r>
          </w:p>
          <w:p w14:paraId="16F4B314" w14:textId="77777777" w:rsidR="00A8558F" w:rsidRDefault="00A8558F" w:rsidP="00A8558F">
            <w:r>
              <w:t>And analytical as my life goals. I love to spend time with machines and I feel great pleasure by interacting with them. I also like to explore the computer related world and in the process of learning it.</w:t>
            </w:r>
          </w:p>
          <w:p w14:paraId="4486BD0A" w14:textId="77777777" w:rsidR="00A8558F" w:rsidRDefault="00A8558F" w:rsidP="00A8558F">
            <w:r>
              <w:t xml:space="preserve">                I would love to get a job related to designing machinery and automobiles. I choose engineering pursing my dream and hobbies and I will be fine with any design related job as my starting point.</w:t>
            </w:r>
          </w:p>
          <w:p w14:paraId="000EFA02" w14:textId="77777777" w:rsidR="00036450" w:rsidRDefault="00036450" w:rsidP="00036450"/>
          <w:sdt>
            <w:sdtPr>
              <w:id w:val="-1954003311"/>
              <w:placeholder>
                <w:docPart w:val="189CCD31A9CA443FACE8A570C376CAA0"/>
              </w:placeholder>
              <w:temporary/>
              <w:showingPlcHdr/>
              <w15:appearance w15:val="hidden"/>
            </w:sdtPr>
            <w:sdtEndPr/>
            <w:sdtContent>
              <w:p w14:paraId="5999DC3E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BA65DA53FF0F41A2A61F5CA1ADA076EC"/>
              </w:placeholder>
              <w:temporary/>
              <w:showingPlcHdr/>
              <w15:appearance w15:val="hidden"/>
            </w:sdtPr>
            <w:sdtEndPr/>
            <w:sdtContent>
              <w:p w14:paraId="7EA3153B" w14:textId="77777777" w:rsidR="004D3011" w:rsidRDefault="004D3011" w:rsidP="004D3011">
                <w:r w:rsidRPr="00A8558F">
                  <w:rPr>
                    <w:b/>
                    <w:bCs/>
                  </w:rPr>
                  <w:t>PHONE:</w:t>
                </w:r>
              </w:p>
            </w:sdtContent>
          </w:sdt>
          <w:p w14:paraId="517276B0" w14:textId="77777777" w:rsidR="004D3011" w:rsidRDefault="00A8558F" w:rsidP="004D3011">
            <w:r>
              <w:t>(+91)8851629230</w:t>
            </w:r>
          </w:p>
          <w:p w14:paraId="2F401A53" w14:textId="77777777" w:rsidR="004D3011" w:rsidRDefault="00A8558F" w:rsidP="004D3011">
            <w:r>
              <w:t>(+91)7254061220</w:t>
            </w:r>
          </w:p>
          <w:p w14:paraId="493EBA91" w14:textId="77777777" w:rsidR="00A8558F" w:rsidRDefault="00A8558F" w:rsidP="004D3011"/>
          <w:p w14:paraId="06883368" w14:textId="77777777" w:rsidR="00A8558F" w:rsidRPr="00A8558F" w:rsidRDefault="00A8558F" w:rsidP="004D3011">
            <w:pPr>
              <w:rPr>
                <w:b/>
                <w:bCs/>
              </w:rPr>
            </w:pPr>
            <w:r w:rsidRPr="00A8558F">
              <w:rPr>
                <w:b/>
                <w:bCs/>
              </w:rPr>
              <w:t>ADRESS:</w:t>
            </w:r>
          </w:p>
          <w:p w14:paraId="3228D162" w14:textId="77777777" w:rsidR="00A8558F" w:rsidRDefault="00A8558F" w:rsidP="004D3011">
            <w:proofErr w:type="spellStart"/>
            <w:r>
              <w:t>Jaitipur</w:t>
            </w:r>
            <w:proofErr w:type="spellEnd"/>
            <w:r>
              <w:t>, Nalanda, Bihar</w:t>
            </w:r>
          </w:p>
          <w:p w14:paraId="62F563B5" w14:textId="77777777" w:rsidR="004D3011" w:rsidRDefault="00A8558F" w:rsidP="004D3011">
            <w:r>
              <w:t>Pin: 803107</w:t>
            </w:r>
          </w:p>
          <w:p w14:paraId="7AFEFF0D" w14:textId="77777777" w:rsidR="00A8558F" w:rsidRDefault="00A8558F" w:rsidP="004D3011">
            <w:r>
              <w:t>India</w:t>
            </w:r>
          </w:p>
          <w:p w14:paraId="238B8FEF" w14:textId="77777777" w:rsidR="004D3011" w:rsidRDefault="004D3011" w:rsidP="004D3011"/>
          <w:sdt>
            <w:sdtPr>
              <w:id w:val="-240260293"/>
              <w:placeholder>
                <w:docPart w:val="000E11BEEBCD4FA7B28CF6FF6F6CCE21"/>
              </w:placeholder>
              <w:temporary/>
              <w:showingPlcHdr/>
              <w15:appearance w15:val="hidden"/>
            </w:sdtPr>
            <w:sdtEndPr/>
            <w:sdtContent>
              <w:p w14:paraId="3C1D8131" w14:textId="77777777" w:rsidR="004D3011" w:rsidRDefault="004D3011" w:rsidP="004D3011">
                <w:r w:rsidRPr="00A8558F">
                  <w:rPr>
                    <w:b/>
                    <w:bCs/>
                  </w:rPr>
                  <w:t>EMAIL:</w:t>
                </w:r>
              </w:p>
            </w:sdtContent>
          </w:sdt>
          <w:p w14:paraId="52F20593" w14:textId="77777777" w:rsidR="00036450" w:rsidRPr="00E4381A" w:rsidRDefault="00A8558F" w:rsidP="004D3011">
            <w:pPr>
              <w:rPr>
                <w:rStyle w:val="Hyperlink"/>
              </w:rPr>
            </w:pPr>
            <w:r>
              <w:t>Sunnykumar5299@gmail.com</w:t>
            </w:r>
          </w:p>
          <w:sdt>
            <w:sdtPr>
              <w:id w:val="-1444214663"/>
              <w:placeholder>
                <w:docPart w:val="CFFB941E834C42DD87C24646D2A45D8D"/>
              </w:placeholder>
              <w:temporary/>
              <w:showingPlcHdr/>
              <w15:appearance w15:val="hidden"/>
            </w:sdtPr>
            <w:sdtEndPr/>
            <w:sdtContent>
              <w:p w14:paraId="29CCAAE6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BC512DF" w14:textId="77777777" w:rsidR="004D3011" w:rsidRDefault="00A8558F" w:rsidP="004D3011">
            <w:r>
              <w:t>Playing Chess</w:t>
            </w:r>
          </w:p>
          <w:p w14:paraId="4271BC45" w14:textId="77777777" w:rsidR="004D3011" w:rsidRDefault="00A8558F" w:rsidP="004D3011">
            <w:r>
              <w:t>Outdoor games</w:t>
            </w:r>
          </w:p>
          <w:p w14:paraId="205072F1" w14:textId="77777777" w:rsidR="004D3011" w:rsidRDefault="00A8558F" w:rsidP="004D3011">
            <w:r>
              <w:t>Reading books</w:t>
            </w:r>
          </w:p>
          <w:p w14:paraId="49565327" w14:textId="77777777" w:rsidR="004D3011" w:rsidRPr="004D3011" w:rsidRDefault="00A8558F" w:rsidP="004D3011">
            <w:r>
              <w:t>Online gaming</w:t>
            </w:r>
          </w:p>
        </w:tc>
        <w:tc>
          <w:tcPr>
            <w:tcW w:w="720" w:type="dxa"/>
          </w:tcPr>
          <w:p w14:paraId="0FC0E39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2F3F335EFAD445E78ADB15B6EC788519"/>
              </w:placeholder>
              <w:temporary/>
              <w:showingPlcHdr/>
              <w15:appearance w15:val="hidden"/>
            </w:sdtPr>
            <w:sdtEndPr/>
            <w:sdtContent>
              <w:p w14:paraId="75E7412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3BBBC07" w14:textId="77777777" w:rsidR="00036450" w:rsidRPr="00036450" w:rsidRDefault="00C406F7" w:rsidP="00B359E4">
            <w:pPr>
              <w:pStyle w:val="Heading4"/>
            </w:pPr>
            <w:r>
              <w:t>Indian National Inter college</w:t>
            </w:r>
          </w:p>
          <w:p w14:paraId="14293562" w14:textId="77777777" w:rsidR="00036450" w:rsidRPr="00B359E4" w:rsidRDefault="00C406F7" w:rsidP="00B359E4">
            <w:pPr>
              <w:pStyle w:val="Date"/>
            </w:pPr>
            <w:r>
              <w:t>2014</w:t>
            </w:r>
            <w:r w:rsidR="00036450" w:rsidRPr="00B359E4">
              <w:t xml:space="preserve"> - </w:t>
            </w:r>
            <w:r>
              <w:t>2015</w:t>
            </w:r>
          </w:p>
          <w:p w14:paraId="0BF1A61B" w14:textId="77777777" w:rsidR="004D3011" w:rsidRDefault="00C406F7" w:rsidP="00036450">
            <w:r>
              <w:t>Passed with 76.8% Marks with distinction in 3 subjects.</w:t>
            </w:r>
          </w:p>
          <w:p w14:paraId="507E0172" w14:textId="77777777" w:rsidR="00C406F7" w:rsidRDefault="00C406F7" w:rsidP="00036450">
            <w:r>
              <w:t xml:space="preserve">Gained </w:t>
            </w:r>
            <w:r w:rsidRPr="00753963">
              <w:rPr>
                <w:b/>
                <w:bCs/>
              </w:rPr>
              <w:t>3</w:t>
            </w:r>
            <w:r w:rsidRPr="00753963">
              <w:rPr>
                <w:b/>
                <w:bCs/>
                <w:vertAlign w:val="superscript"/>
              </w:rPr>
              <w:t>rd</w:t>
            </w:r>
            <w:r w:rsidRPr="00753963">
              <w:rPr>
                <w:b/>
                <w:bCs/>
              </w:rPr>
              <w:t xml:space="preserve"> rank</w:t>
            </w:r>
            <w:r>
              <w:t xml:space="preserve"> overall in School.</w:t>
            </w:r>
          </w:p>
          <w:p w14:paraId="0D0A4FA1" w14:textId="77777777" w:rsidR="00036450" w:rsidRDefault="00036450" w:rsidP="00036450"/>
          <w:p w14:paraId="5F9D8577" w14:textId="77777777" w:rsidR="00036450" w:rsidRPr="00B359E4" w:rsidRDefault="00C406F7" w:rsidP="00B359E4">
            <w:pPr>
              <w:pStyle w:val="Heading4"/>
            </w:pPr>
            <w:r>
              <w:t>Vidya College of Engineering</w:t>
            </w:r>
          </w:p>
          <w:p w14:paraId="391605FD" w14:textId="77777777" w:rsidR="00036450" w:rsidRDefault="00C406F7" w:rsidP="00B359E4">
            <w:pPr>
              <w:pStyle w:val="Date"/>
            </w:pPr>
            <w:r>
              <w:t>2017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2020</w:t>
            </w:r>
          </w:p>
          <w:p w14:paraId="1CF099FF" w14:textId="77777777" w:rsidR="00C406F7" w:rsidRDefault="00C406F7" w:rsidP="00C406F7">
            <w:r>
              <w:t>Duly passed with more than 62% marks in all semesters.</w:t>
            </w:r>
          </w:p>
          <w:p w14:paraId="5550925E" w14:textId="77777777" w:rsidR="00C406F7" w:rsidRPr="00C406F7" w:rsidRDefault="00C406F7" w:rsidP="00C406F7">
            <w:r>
              <w:t>Participated in various events like TechWiz-2018 etc.</w:t>
            </w:r>
          </w:p>
          <w:p w14:paraId="0F0C0BF9" w14:textId="77777777" w:rsidR="00036450" w:rsidRDefault="00C406F7" w:rsidP="00036450">
            <w:pPr>
              <w:pStyle w:val="Heading2"/>
            </w:pPr>
            <w:r>
              <w:t>Internship Experience</w:t>
            </w:r>
          </w:p>
          <w:p w14:paraId="5C34118B" w14:textId="77777777" w:rsidR="00036450" w:rsidRDefault="00C406F7" w:rsidP="00B359E4">
            <w:pPr>
              <w:pStyle w:val="Heading4"/>
              <w:rPr>
                <w:bCs/>
              </w:rPr>
            </w:pPr>
            <w:r>
              <w:t>Dev Priya</w:t>
            </w:r>
            <w:r w:rsidR="00753963">
              <w:t xml:space="preserve"> (junior</w:t>
            </w:r>
            <w:r>
              <w:t xml:space="preserve"> </w:t>
            </w:r>
            <w:r w:rsidR="00753963">
              <w:t>Engineer)</w:t>
            </w:r>
          </w:p>
          <w:p w14:paraId="5491E347" w14:textId="77777777" w:rsidR="00036450" w:rsidRPr="00036450" w:rsidRDefault="00C406F7" w:rsidP="00B359E4">
            <w:pPr>
              <w:pStyle w:val="Date"/>
            </w:pPr>
            <w:r>
              <w:t>2019</w:t>
            </w:r>
            <w:r w:rsidR="00036450" w:rsidRPr="00036450">
              <w:t>–</w:t>
            </w:r>
            <w:r>
              <w:t>2019, 1 month</w:t>
            </w:r>
          </w:p>
          <w:p w14:paraId="7BC8F634" w14:textId="77777777" w:rsidR="00C406F7" w:rsidRDefault="00C406F7" w:rsidP="00036450">
            <w:r>
              <w:t xml:space="preserve">Worked in </w:t>
            </w:r>
            <w:r w:rsidRPr="00753963">
              <w:rPr>
                <w:b/>
                <w:bCs/>
              </w:rPr>
              <w:t xml:space="preserve">paper </w:t>
            </w:r>
            <w:r w:rsidR="00753963" w:rsidRPr="00753963">
              <w:rPr>
                <w:b/>
                <w:bCs/>
              </w:rPr>
              <w:t>production</w:t>
            </w:r>
            <w:r w:rsidRPr="00753963">
              <w:rPr>
                <w:b/>
                <w:bCs/>
              </w:rPr>
              <w:t xml:space="preserve"> system</w:t>
            </w:r>
            <w:r>
              <w:t xml:space="preserve"> with excellence.</w:t>
            </w:r>
          </w:p>
          <w:p w14:paraId="679A19CE" w14:textId="77777777" w:rsidR="00036450" w:rsidRDefault="00C406F7" w:rsidP="00036450">
            <w:r>
              <w:t xml:space="preserve">Recommended by </w:t>
            </w:r>
            <w:r w:rsidR="00457B77">
              <w:t>trainer with certification.</w:t>
            </w:r>
            <w:r w:rsidR="00036450" w:rsidRPr="00036450">
              <w:t xml:space="preserve"> </w:t>
            </w:r>
          </w:p>
          <w:p w14:paraId="1DDCE9DA" w14:textId="77777777" w:rsidR="004D3011" w:rsidRDefault="004D3011" w:rsidP="00036450"/>
          <w:p w14:paraId="3F0406E5" w14:textId="77777777" w:rsidR="00457B77" w:rsidRDefault="00457B77" w:rsidP="00457B77">
            <w:pPr>
              <w:pStyle w:val="Heading2"/>
            </w:pPr>
            <w:r>
              <w:t>Seminar Experience</w:t>
            </w:r>
          </w:p>
          <w:p w14:paraId="18894999" w14:textId="77777777" w:rsidR="00457B77" w:rsidRDefault="00457B77" w:rsidP="00457B77">
            <w:pPr>
              <w:pStyle w:val="Heading4"/>
            </w:pPr>
            <w:r>
              <w:t>Vestige network marketing seminar (2019)</w:t>
            </w:r>
            <w:r>
              <w:br/>
              <w:t>Computer and hardware training seminar, VCE (2019)</w:t>
            </w:r>
            <w:r>
              <w:br/>
              <w:t>AutoCAD Workshop, Croma Campus – VCE (2018)</w:t>
            </w:r>
          </w:p>
          <w:p w14:paraId="65D93438" w14:textId="77777777" w:rsidR="00457B77" w:rsidRDefault="00457B77" w:rsidP="00457B77">
            <w:pPr>
              <w:pStyle w:val="Heading2"/>
            </w:pPr>
            <w:r>
              <w:t>Certifications</w:t>
            </w:r>
          </w:p>
          <w:p w14:paraId="58B526AD" w14:textId="77777777" w:rsidR="00457B77" w:rsidRDefault="00457B77" w:rsidP="00457B77">
            <w:pPr>
              <w:pStyle w:val="Heading4"/>
              <w:rPr>
                <w:bCs/>
              </w:rPr>
            </w:pPr>
            <w:r>
              <w:t>1</w:t>
            </w:r>
            <w:r w:rsidRPr="00457B77">
              <w:rPr>
                <w:vertAlign w:val="superscript"/>
              </w:rPr>
              <w:t>st</w:t>
            </w:r>
            <w:r>
              <w:t xml:space="preserve"> prize, General Quiz – TechWiz-2018</w:t>
            </w:r>
          </w:p>
          <w:p w14:paraId="3899AEFD" w14:textId="77777777" w:rsidR="00457B77" w:rsidRPr="00457B77" w:rsidRDefault="00457B77" w:rsidP="00457B77"/>
          <w:sdt>
            <w:sdtPr>
              <w:id w:val="1669594239"/>
              <w:placeholder>
                <w:docPart w:val="47F75B5F79224E85A85F3F830F94D9BD"/>
              </w:placeholder>
              <w:temporary/>
              <w:showingPlcHdr/>
              <w15:appearance w15:val="hidden"/>
            </w:sdtPr>
            <w:sdtEndPr/>
            <w:sdtContent>
              <w:p w14:paraId="7ADAE836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B0B6AAF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5E9C7DA" wp14:editId="04A4DA27">
                  <wp:extent cx="42900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2510CCE8" w14:textId="77777777" w:rsidR="0043117B" w:rsidRDefault="00066962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9CA70" w14:textId="77777777" w:rsidR="00066962" w:rsidRDefault="00066962" w:rsidP="000C45FF">
      <w:r>
        <w:separator/>
      </w:r>
    </w:p>
  </w:endnote>
  <w:endnote w:type="continuationSeparator" w:id="0">
    <w:p w14:paraId="204865D1" w14:textId="77777777" w:rsidR="00066962" w:rsidRDefault="0006696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DFA89" w14:textId="77777777" w:rsidR="00066962" w:rsidRDefault="00066962" w:rsidP="000C45FF">
      <w:r>
        <w:separator/>
      </w:r>
    </w:p>
  </w:footnote>
  <w:footnote w:type="continuationSeparator" w:id="0">
    <w:p w14:paraId="61E46FB7" w14:textId="77777777" w:rsidR="00066962" w:rsidRDefault="0006696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A6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7DE1DA" wp14:editId="634E4D1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F7"/>
    <w:rsid w:val="00036450"/>
    <w:rsid w:val="00066962"/>
    <w:rsid w:val="000850A2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94975"/>
    <w:rsid w:val="0030481B"/>
    <w:rsid w:val="003156FC"/>
    <w:rsid w:val="003254B5"/>
    <w:rsid w:val="0037121F"/>
    <w:rsid w:val="003A6B7D"/>
    <w:rsid w:val="003B06CA"/>
    <w:rsid w:val="004071FC"/>
    <w:rsid w:val="00445947"/>
    <w:rsid w:val="00457B7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A054E"/>
    <w:rsid w:val="00715FCB"/>
    <w:rsid w:val="00743101"/>
    <w:rsid w:val="00753963"/>
    <w:rsid w:val="007775E1"/>
    <w:rsid w:val="007867A0"/>
    <w:rsid w:val="007927F5"/>
    <w:rsid w:val="00802CA0"/>
    <w:rsid w:val="009260CD"/>
    <w:rsid w:val="00952C25"/>
    <w:rsid w:val="00A2118D"/>
    <w:rsid w:val="00A8558F"/>
    <w:rsid w:val="00AD76E2"/>
    <w:rsid w:val="00B20152"/>
    <w:rsid w:val="00B359E4"/>
    <w:rsid w:val="00B57D98"/>
    <w:rsid w:val="00B70850"/>
    <w:rsid w:val="00C066B6"/>
    <w:rsid w:val="00C37BA1"/>
    <w:rsid w:val="00C406F7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DD7B4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342C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60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Projects</c:v>
                </c:pt>
                <c:pt idx="1">
                  <c:v>Leader</c:v>
                </c:pt>
                <c:pt idx="2">
                  <c:v>Adept</c:v>
                </c:pt>
                <c:pt idx="3">
                  <c:v>Learning</c:v>
                </c:pt>
                <c:pt idx="4">
                  <c:v>Design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0.95</c:v>
                </c:pt>
                <c:pt idx="1">
                  <c:v>1</c:v>
                </c:pt>
                <c:pt idx="2">
                  <c:v>0.85</c:v>
                </c:pt>
                <c:pt idx="3">
                  <c:v>0.75</c:v>
                </c:pt>
                <c:pt idx="4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9CCD31A9CA443FACE8A570C376C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7C552-800B-4FFE-810C-DEAD233FE3A5}"/>
      </w:docPartPr>
      <w:docPartBody>
        <w:p w:rsidR="00C2557A" w:rsidRDefault="00FA28DD">
          <w:pPr>
            <w:pStyle w:val="189CCD31A9CA443FACE8A570C376CAA0"/>
          </w:pPr>
          <w:r w:rsidRPr="00CB0055">
            <w:t>Contact</w:t>
          </w:r>
        </w:p>
      </w:docPartBody>
    </w:docPart>
    <w:docPart>
      <w:docPartPr>
        <w:name w:val="BA65DA53FF0F41A2A61F5CA1ADA07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97D20-7909-4A4F-89B5-347F4F398064}"/>
      </w:docPartPr>
      <w:docPartBody>
        <w:p w:rsidR="00C2557A" w:rsidRDefault="00FA28DD">
          <w:pPr>
            <w:pStyle w:val="BA65DA53FF0F41A2A61F5CA1ADA076EC"/>
          </w:pPr>
          <w:r w:rsidRPr="004D3011">
            <w:t>PHONE:</w:t>
          </w:r>
        </w:p>
      </w:docPartBody>
    </w:docPart>
    <w:docPart>
      <w:docPartPr>
        <w:name w:val="000E11BEEBCD4FA7B28CF6FF6F6CC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6AE54-B780-40E7-9590-B11E41B4F3DE}"/>
      </w:docPartPr>
      <w:docPartBody>
        <w:p w:rsidR="00C2557A" w:rsidRDefault="00FA28DD">
          <w:pPr>
            <w:pStyle w:val="000E11BEEBCD4FA7B28CF6FF6F6CCE21"/>
          </w:pPr>
          <w:r w:rsidRPr="004D3011">
            <w:t>EMAIL:</w:t>
          </w:r>
        </w:p>
      </w:docPartBody>
    </w:docPart>
    <w:docPart>
      <w:docPartPr>
        <w:name w:val="CFFB941E834C42DD87C24646D2A45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4A9B2-37AF-4936-9DCA-2A732DD4320D}"/>
      </w:docPartPr>
      <w:docPartBody>
        <w:p w:rsidR="00C2557A" w:rsidRDefault="00FA28DD">
          <w:pPr>
            <w:pStyle w:val="CFFB941E834C42DD87C24646D2A45D8D"/>
          </w:pPr>
          <w:r w:rsidRPr="00CB0055">
            <w:t>Hobbies</w:t>
          </w:r>
        </w:p>
      </w:docPartBody>
    </w:docPart>
    <w:docPart>
      <w:docPartPr>
        <w:name w:val="2F3F335EFAD445E78ADB15B6EC788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BA297-9644-452D-AD75-2C625F3EAE61}"/>
      </w:docPartPr>
      <w:docPartBody>
        <w:p w:rsidR="00C2557A" w:rsidRDefault="00FA28DD">
          <w:pPr>
            <w:pStyle w:val="2F3F335EFAD445E78ADB15B6EC788519"/>
          </w:pPr>
          <w:r w:rsidRPr="00036450">
            <w:t>EDUCATION</w:t>
          </w:r>
        </w:p>
      </w:docPartBody>
    </w:docPart>
    <w:docPart>
      <w:docPartPr>
        <w:name w:val="47F75B5F79224E85A85F3F830F94D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2257C-C00C-4FAC-8B42-DD95B730501C}"/>
      </w:docPartPr>
      <w:docPartBody>
        <w:p w:rsidR="00C2557A" w:rsidRDefault="00FA28DD">
          <w:pPr>
            <w:pStyle w:val="47F75B5F79224E85A85F3F830F94D9B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7A"/>
    <w:rsid w:val="00C2557A"/>
    <w:rsid w:val="00FA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0C6531D40D424D800A3FF880B888E4">
    <w:name w:val="9C0C6531D40D424D800A3FF880B888E4"/>
    <w:rPr>
      <w:rFonts w:cs="Vrinda"/>
    </w:rPr>
  </w:style>
  <w:style w:type="paragraph" w:customStyle="1" w:styleId="7792F3951C2042D4881FFBF8C9801F92">
    <w:name w:val="7792F3951C2042D4881FFBF8C9801F92"/>
    <w:rPr>
      <w:rFonts w:cs="Vrinda"/>
    </w:rPr>
  </w:style>
  <w:style w:type="paragraph" w:customStyle="1" w:styleId="FBB8126F74E24AB194103AA0C200351E">
    <w:name w:val="FBB8126F74E24AB194103AA0C200351E"/>
    <w:rPr>
      <w:rFonts w:cs="Vrinda"/>
    </w:rPr>
  </w:style>
  <w:style w:type="paragraph" w:customStyle="1" w:styleId="742C81F275CC4620809BF129B5B3484E">
    <w:name w:val="742C81F275CC4620809BF129B5B3484E"/>
    <w:rPr>
      <w:rFonts w:cs="Vrinda"/>
    </w:rPr>
  </w:style>
  <w:style w:type="paragraph" w:customStyle="1" w:styleId="189CCD31A9CA443FACE8A570C376CAA0">
    <w:name w:val="189CCD31A9CA443FACE8A570C376CAA0"/>
    <w:rPr>
      <w:rFonts w:cs="Vrinda"/>
    </w:rPr>
  </w:style>
  <w:style w:type="paragraph" w:customStyle="1" w:styleId="BA65DA53FF0F41A2A61F5CA1ADA076EC">
    <w:name w:val="BA65DA53FF0F41A2A61F5CA1ADA076EC"/>
    <w:rPr>
      <w:rFonts w:cs="Vrinda"/>
    </w:rPr>
  </w:style>
  <w:style w:type="paragraph" w:customStyle="1" w:styleId="047D62B8D9A44A8D8273294F620594EF">
    <w:name w:val="047D62B8D9A44A8D8273294F620594EF"/>
    <w:rPr>
      <w:rFonts w:cs="Vrinda"/>
    </w:rPr>
  </w:style>
  <w:style w:type="paragraph" w:customStyle="1" w:styleId="9B8CB163F4B5410D91A462FE5D2B5D68">
    <w:name w:val="9B8CB163F4B5410D91A462FE5D2B5D68"/>
    <w:rPr>
      <w:rFonts w:cs="Vrinda"/>
    </w:rPr>
  </w:style>
  <w:style w:type="paragraph" w:customStyle="1" w:styleId="9E735E9E51524629ABABB3090DF93CE6">
    <w:name w:val="9E735E9E51524629ABABB3090DF93CE6"/>
    <w:rPr>
      <w:rFonts w:cs="Vrinda"/>
    </w:rPr>
  </w:style>
  <w:style w:type="paragraph" w:customStyle="1" w:styleId="000E11BEEBCD4FA7B28CF6FF6F6CCE21">
    <w:name w:val="000E11BEEBCD4FA7B28CF6FF6F6CCE21"/>
    <w:rPr>
      <w:rFonts w:cs="Vrinda"/>
    </w:rPr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99CBC9BECD24D55AC076E1FE9A4CFA8">
    <w:name w:val="B99CBC9BECD24D55AC076E1FE9A4CFA8"/>
    <w:rPr>
      <w:rFonts w:cs="Vrinda"/>
    </w:rPr>
  </w:style>
  <w:style w:type="paragraph" w:customStyle="1" w:styleId="CFFB941E834C42DD87C24646D2A45D8D">
    <w:name w:val="CFFB941E834C42DD87C24646D2A45D8D"/>
    <w:rPr>
      <w:rFonts w:cs="Vrinda"/>
    </w:rPr>
  </w:style>
  <w:style w:type="paragraph" w:customStyle="1" w:styleId="00ABF82DAF56406CB44B775A8CC6393F">
    <w:name w:val="00ABF82DAF56406CB44B775A8CC6393F"/>
    <w:rPr>
      <w:rFonts w:cs="Vrinda"/>
    </w:rPr>
  </w:style>
  <w:style w:type="paragraph" w:customStyle="1" w:styleId="067C128914C44FE1936A58F3AB05DFC9">
    <w:name w:val="067C128914C44FE1936A58F3AB05DFC9"/>
    <w:rPr>
      <w:rFonts w:cs="Vrinda"/>
    </w:rPr>
  </w:style>
  <w:style w:type="paragraph" w:customStyle="1" w:styleId="D69A98DB53784599993F151B254D3CCC">
    <w:name w:val="D69A98DB53784599993F151B254D3CCC"/>
    <w:rPr>
      <w:rFonts w:cs="Vrinda"/>
    </w:rPr>
  </w:style>
  <w:style w:type="paragraph" w:customStyle="1" w:styleId="8458687E16824F3E81E2F11725070B26">
    <w:name w:val="8458687E16824F3E81E2F11725070B26"/>
    <w:rPr>
      <w:rFonts w:cs="Vrinda"/>
    </w:rPr>
  </w:style>
  <w:style w:type="paragraph" w:customStyle="1" w:styleId="2F3F335EFAD445E78ADB15B6EC788519">
    <w:name w:val="2F3F335EFAD445E78ADB15B6EC788519"/>
    <w:rPr>
      <w:rFonts w:cs="Vrinda"/>
    </w:rPr>
  </w:style>
  <w:style w:type="paragraph" w:customStyle="1" w:styleId="C6EB4E7CFB5546ADB51CA461C529D4BF">
    <w:name w:val="C6EB4E7CFB5546ADB51CA461C529D4BF"/>
    <w:rPr>
      <w:rFonts w:cs="Vrinda"/>
    </w:rPr>
  </w:style>
  <w:style w:type="paragraph" w:customStyle="1" w:styleId="41878C3C64D845AABA1F5FA3F41CCD80">
    <w:name w:val="41878C3C64D845AABA1F5FA3F41CCD80"/>
    <w:rPr>
      <w:rFonts w:cs="Vrinda"/>
    </w:rPr>
  </w:style>
  <w:style w:type="paragraph" w:customStyle="1" w:styleId="3B91A37539E7495FAAFDEBB0DE1809EE">
    <w:name w:val="3B91A37539E7495FAAFDEBB0DE1809EE"/>
    <w:rPr>
      <w:rFonts w:cs="Vrinda"/>
    </w:rPr>
  </w:style>
  <w:style w:type="paragraph" w:customStyle="1" w:styleId="612972BADA20405699547C20172504FF">
    <w:name w:val="612972BADA20405699547C20172504FF"/>
    <w:rPr>
      <w:rFonts w:cs="Vrinda"/>
    </w:rPr>
  </w:style>
  <w:style w:type="paragraph" w:customStyle="1" w:styleId="144DA868A87B4E6695B9A18624368212">
    <w:name w:val="144DA868A87B4E6695B9A18624368212"/>
    <w:rPr>
      <w:rFonts w:cs="Vrinda"/>
    </w:rPr>
  </w:style>
  <w:style w:type="paragraph" w:customStyle="1" w:styleId="9B85A64A3ECE40708F6F23E3FAC6B7A6">
    <w:name w:val="9B85A64A3ECE40708F6F23E3FAC6B7A6"/>
    <w:rPr>
      <w:rFonts w:cs="Vrinda"/>
    </w:rPr>
  </w:style>
  <w:style w:type="paragraph" w:customStyle="1" w:styleId="62227C570E20461C9C8614FFBE51C044">
    <w:name w:val="62227C570E20461C9C8614FFBE51C044"/>
    <w:rPr>
      <w:rFonts w:cs="Vrinda"/>
    </w:rPr>
  </w:style>
  <w:style w:type="paragraph" w:customStyle="1" w:styleId="168EF7C8B180483797051F9AC610FC6C">
    <w:name w:val="168EF7C8B180483797051F9AC610FC6C"/>
    <w:rPr>
      <w:rFonts w:cs="Vrinda"/>
    </w:rPr>
  </w:style>
  <w:style w:type="paragraph" w:customStyle="1" w:styleId="8203C51492244FC1BFE5CA6A2EDEF8D2">
    <w:name w:val="8203C51492244FC1BFE5CA6A2EDEF8D2"/>
    <w:rPr>
      <w:rFonts w:cs="Vrinda"/>
    </w:rPr>
  </w:style>
  <w:style w:type="paragraph" w:customStyle="1" w:styleId="9B19DBFBA3684AF096ADDC0A4CE51A8A">
    <w:name w:val="9B19DBFBA3684AF096ADDC0A4CE51A8A"/>
    <w:rPr>
      <w:rFonts w:cs="Vrinda"/>
    </w:rPr>
  </w:style>
  <w:style w:type="paragraph" w:customStyle="1" w:styleId="3132E14494E943D9A26943302675E75D">
    <w:name w:val="3132E14494E943D9A26943302675E75D"/>
    <w:rPr>
      <w:rFonts w:cs="Vrinda"/>
    </w:rPr>
  </w:style>
  <w:style w:type="paragraph" w:customStyle="1" w:styleId="205F32B9F9164ED59964145B8DEC11B8">
    <w:name w:val="205F32B9F9164ED59964145B8DEC11B8"/>
    <w:rPr>
      <w:rFonts w:cs="Vrinda"/>
    </w:rPr>
  </w:style>
  <w:style w:type="paragraph" w:customStyle="1" w:styleId="B05F236984364EF6912ABFBC7DC017DB">
    <w:name w:val="B05F236984364EF6912ABFBC7DC017DB"/>
    <w:rPr>
      <w:rFonts w:cs="Vrinda"/>
    </w:rPr>
  </w:style>
  <w:style w:type="paragraph" w:customStyle="1" w:styleId="5F999BA5E9F848C1B0472A4251388A53">
    <w:name w:val="5F999BA5E9F848C1B0472A4251388A53"/>
    <w:rPr>
      <w:rFonts w:cs="Vrinda"/>
    </w:rPr>
  </w:style>
  <w:style w:type="paragraph" w:customStyle="1" w:styleId="E2699C18153A450B92075E4B88DBC45F">
    <w:name w:val="E2699C18153A450B92075E4B88DBC45F"/>
    <w:rPr>
      <w:rFonts w:cs="Vrinda"/>
    </w:rPr>
  </w:style>
  <w:style w:type="paragraph" w:customStyle="1" w:styleId="1D3BAFCAFE584878B8060AE58D481EDB">
    <w:name w:val="1D3BAFCAFE584878B8060AE58D481EDB"/>
    <w:rPr>
      <w:rFonts w:cs="Vrinda"/>
    </w:rPr>
  </w:style>
  <w:style w:type="paragraph" w:customStyle="1" w:styleId="2CE3F85C1E1A43C88C5E8235985DDB3F">
    <w:name w:val="2CE3F85C1E1A43C88C5E8235985DDB3F"/>
    <w:rPr>
      <w:rFonts w:cs="Vrinda"/>
    </w:rPr>
  </w:style>
  <w:style w:type="paragraph" w:customStyle="1" w:styleId="41E65A1D578E4A4A84BF6C88CC6F2A19">
    <w:name w:val="41E65A1D578E4A4A84BF6C88CC6F2A19"/>
    <w:rPr>
      <w:rFonts w:cs="Vrinda"/>
    </w:rPr>
  </w:style>
  <w:style w:type="paragraph" w:customStyle="1" w:styleId="DA4B74008D0A4311B2FD36B43185A9FF">
    <w:name w:val="DA4B74008D0A4311B2FD36B43185A9FF"/>
    <w:rPr>
      <w:rFonts w:cs="Vrinda"/>
    </w:rPr>
  </w:style>
  <w:style w:type="paragraph" w:customStyle="1" w:styleId="DF9C056EFD0348C78167688510997A49">
    <w:name w:val="DF9C056EFD0348C78167688510997A49"/>
    <w:rPr>
      <w:rFonts w:cs="Vrinda"/>
    </w:rPr>
  </w:style>
  <w:style w:type="paragraph" w:customStyle="1" w:styleId="E76BCB160CCD4325BA6C4AFFE29F55FE">
    <w:name w:val="E76BCB160CCD4325BA6C4AFFE29F55FE"/>
    <w:rPr>
      <w:rFonts w:cs="Vrinda"/>
    </w:rPr>
  </w:style>
  <w:style w:type="paragraph" w:customStyle="1" w:styleId="6B6FA065621945C7B26B95CA54A1AD35">
    <w:name w:val="6B6FA065621945C7B26B95CA54A1AD35"/>
    <w:rPr>
      <w:rFonts w:cs="Vrinda"/>
    </w:rPr>
  </w:style>
  <w:style w:type="paragraph" w:customStyle="1" w:styleId="91E10637ABE140BE9374A4707D26591E">
    <w:name w:val="91E10637ABE140BE9374A4707D26591E"/>
    <w:rPr>
      <w:rFonts w:cs="Vrind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47F75B5F79224E85A85F3F830F94D9BD">
    <w:name w:val="47F75B5F79224E85A85F3F830F94D9BD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2019-08-26T17:04:00Z</dcterms:created>
  <dcterms:modified xsi:type="dcterms:W3CDTF">2019-08-26T18:45:00Z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